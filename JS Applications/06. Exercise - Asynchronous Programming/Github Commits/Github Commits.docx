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D1DC0" w14:textId="77777777" w:rsidR="00F712E8" w:rsidRDefault="00F712E8" w:rsidP="00F91227">
      <w:pPr>
        <w:pStyle w:val="2"/>
        <w:numPr>
          <w:ilvl w:val="0"/>
          <w:numId w:val="0"/>
        </w:numPr>
        <w:ind w:left="426" w:hanging="426"/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t>Github Commits</w:t>
      </w:r>
    </w:p>
    <w:p w14:paraId="486501CC" w14:textId="77777777" w:rsidR="00F91227" w:rsidRPr="00F91227" w:rsidRDefault="00F91227" w:rsidP="00F91227">
      <w:bookmarkStart w:id="0" w:name="_GoBack"/>
      <w:bookmarkEnd w:id="0"/>
    </w:p>
    <w:p w14:paraId="74DAF0C4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339DD4E4" w14:textId="4E94AADA" w:rsidR="00F712E8" w:rsidRPr="00914578" w:rsidRDefault="00914578" w:rsidP="00F712E8">
      <w:pPr>
        <w:rPr>
          <w:rFonts w:cstheme="minorHAnsi"/>
          <w:noProof/>
          <w:sz w:val="24"/>
          <w:szCs w:val="24"/>
          <w:u w:val="single"/>
        </w:rPr>
      </w:pPr>
      <w:r w:rsidRPr="0091457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914578">
        <w:rPr>
          <w:rFonts w:cstheme="minorHAnsi"/>
          <w:noProof/>
          <w:sz w:val="24"/>
          <w:szCs w:val="24"/>
          <w:u w:val="single"/>
        </w:rPr>
        <w:t xml:space="preserve">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914578">
        <w:rPr>
          <w:rFonts w:cstheme="minorHAnsi"/>
          <w:noProof/>
          <w:sz w:val="24"/>
          <w:szCs w:val="24"/>
          <w:u w:val="single"/>
        </w:rPr>
        <w:t>.</w:t>
      </w:r>
    </w:p>
    <w:p w14:paraId="2BB481C1" w14:textId="77777777" w:rsidR="00F712E8" w:rsidRPr="00E87CA9" w:rsidRDefault="00F712E8" w:rsidP="00F712E8">
      <w:pPr>
        <w:rPr>
          <w:rFonts w:cstheme="minorHAnsi"/>
          <w:b/>
          <w:bCs/>
          <w:noProof/>
          <w:color w:val="008000"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The </w:t>
      </w:r>
      <w:r w:rsidRPr="0001391F">
        <w:rPr>
          <w:rStyle w:val="CodeChar"/>
          <w:rFonts w:cstheme="minorHAnsi"/>
          <w:sz w:val="24"/>
          <w:szCs w:val="24"/>
        </w:rPr>
        <w:t>loadCommits</w:t>
      </w:r>
      <w:r w:rsidR="0001391F" w:rsidRPr="0001391F">
        <w:rPr>
          <w:rStyle w:val="CodeChar"/>
          <w:rFonts w:cstheme="minorHAnsi"/>
          <w:sz w:val="24"/>
          <w:szCs w:val="24"/>
        </w:rPr>
        <w:t>()</w:t>
      </w:r>
      <w:r w:rsidRPr="00E87CA9">
        <w:rPr>
          <w:rFonts w:cstheme="minorHAnsi"/>
          <w:noProof/>
          <w:sz w:val="24"/>
          <w:szCs w:val="24"/>
        </w:rPr>
        <w:t xml:space="preserve"> function should get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325506" w:rsidRPr="00E87CA9">
        <w:rPr>
          <w:rFonts w:cstheme="minorHAnsi"/>
          <w:noProof/>
          <w:sz w:val="24"/>
          <w:szCs w:val="24"/>
        </w:rPr>
        <w:t xml:space="preserve">from the HTML textboxes with </w:t>
      </w:r>
      <w:r w:rsidR="006E4403">
        <w:rPr>
          <w:rFonts w:cstheme="minorHAnsi"/>
          <w:noProof/>
          <w:sz w:val="24"/>
          <w:szCs w:val="24"/>
        </w:rPr>
        <w:t>ID</w:t>
      </w:r>
      <w:r w:rsidR="00325506" w:rsidRPr="00E87CA9">
        <w:rPr>
          <w:rFonts w:cstheme="minorHAnsi"/>
          <w:noProof/>
          <w:sz w:val="24"/>
          <w:szCs w:val="24"/>
        </w:rPr>
        <w:t>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username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repo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the </w:t>
      </w:r>
      <w:r w:rsidRPr="00E87CA9">
        <w:rPr>
          <w:rFonts w:cstheme="minorHAnsi"/>
          <w:b/>
          <w:noProof/>
          <w:sz w:val="24"/>
          <w:szCs w:val="24"/>
        </w:rPr>
        <w:t>Github API</w:t>
      </w:r>
      <w:r w:rsidRPr="00E87CA9">
        <w:rPr>
          <w:rFonts w:cstheme="minorHAnsi"/>
          <w:noProof/>
          <w:sz w:val="24"/>
          <w:szCs w:val="24"/>
        </w:rPr>
        <w:t>:</w:t>
      </w:r>
      <w:r w:rsidRPr="00E87CA9">
        <w:rPr>
          <w:rFonts w:cstheme="minorHAnsi"/>
          <w:noProof/>
          <w:sz w:val="24"/>
          <w:szCs w:val="24"/>
        </w:rPr>
        <w:br/>
      </w:r>
      <w:r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</w:t>
      </w:r>
      <w:r w:rsidR="0001391F"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&lt;username&gt;/&lt;repository&gt;/commits</w:t>
      </w:r>
    </w:p>
    <w:p w14:paraId="46E29E9B" w14:textId="77777777" w:rsidR="00F712E8" w:rsidRPr="00E87CA9" w:rsidRDefault="00F712E8" w:rsidP="00F712E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01391F">
        <w:rPr>
          <w:rStyle w:val="CodeChar"/>
          <w:rFonts w:cstheme="minorHAnsi"/>
          <w:sz w:val="24"/>
          <w:szCs w:val="24"/>
        </w:rPr>
        <w:t>&lt;username&gt;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01391F">
        <w:rPr>
          <w:rStyle w:val="CodeChar"/>
          <w:rFonts w:cstheme="minorHAnsi"/>
          <w:sz w:val="24"/>
          <w:szCs w:val="24"/>
        </w:rPr>
        <w:t>&lt;repository&gt;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7EEB83CF" w14:textId="77777777" w:rsidR="00F712E8" w:rsidRPr="00E87CA9" w:rsidRDefault="00F712E8" w:rsidP="00C66B7F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case of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add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ul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="0001391F">
        <w:rPr>
          <w:rStyle w:val="CodeChar"/>
          <w:rFonts w:asciiTheme="minorHAnsi" w:hAnsiTheme="minorHAnsi" w:cstheme="minorHAnsi"/>
          <w:sz w:val="24"/>
          <w:szCs w:val="24"/>
        </w:rPr>
        <w:t xml:space="preserve">id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commits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with text in the </w:t>
      </w:r>
      <w:r w:rsidR="0001391F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following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>format:</w:t>
      </w:r>
    </w:p>
    <w:p w14:paraId="2C2CA4CC" w14:textId="77777777" w:rsidR="0056647C" w:rsidRPr="00E87CA9" w:rsidRDefault="00F712E8" w:rsidP="0001391F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47BADEAE" w14:textId="77777777" w:rsidR="00F712E8" w:rsidRPr="00E87CA9" w:rsidRDefault="00F712E8" w:rsidP="00C66B7F">
      <w:pPr>
        <w:pStyle w:val="ac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In case of </w:t>
      </w:r>
      <w:r w:rsidR="0056647C" w:rsidRPr="00E87CA9">
        <w:rPr>
          <w:rFonts w:cstheme="minorHAnsi"/>
          <w:noProof/>
          <w:sz w:val="24"/>
          <w:szCs w:val="24"/>
        </w:rPr>
        <w:t xml:space="preserve">an </w:t>
      </w:r>
      <w:r w:rsidRPr="00E87CA9">
        <w:rPr>
          <w:rFonts w:cstheme="minorHAnsi"/>
          <w:b/>
          <w:noProof/>
          <w:sz w:val="24"/>
          <w:szCs w:val="24"/>
        </w:rPr>
        <w:t>error</w:t>
      </w:r>
      <w:r w:rsidR="0056647C" w:rsidRPr="00E87CA9">
        <w:rPr>
          <w:rFonts w:cstheme="minorHAnsi"/>
          <w:noProof/>
          <w:sz w:val="24"/>
          <w:szCs w:val="24"/>
        </w:rPr>
        <w:t>, add</w:t>
      </w:r>
      <w:r w:rsidRPr="00E87CA9">
        <w:rPr>
          <w:rFonts w:cstheme="minorHAnsi"/>
          <w:noProof/>
          <w:sz w:val="24"/>
          <w:szCs w:val="24"/>
        </w:rPr>
        <w:t xml:space="preserve"> a single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E87CA9">
        <w:rPr>
          <w:rFonts w:cstheme="minorHAnsi"/>
          <w:noProof/>
          <w:sz w:val="24"/>
          <w:szCs w:val="24"/>
        </w:rPr>
        <w:t>(</w:t>
      </w:r>
      <w:r w:rsidR="0001391F" w:rsidRPr="0001391F">
        <w:rPr>
          <w:rFonts w:ascii="Consolas" w:hAnsi="Consolas" w:cstheme="minorHAnsi"/>
          <w:noProof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cstheme="minorHAnsi"/>
          <w:noProof/>
          <w:sz w:val="24"/>
          <w:szCs w:val="24"/>
        </w:rPr>
        <w:t xml:space="preserve">) with text in the </w:t>
      </w:r>
      <w:r w:rsidR="0001391F">
        <w:rPr>
          <w:rFonts w:cstheme="minorHAnsi"/>
          <w:noProof/>
          <w:sz w:val="24"/>
          <w:szCs w:val="24"/>
        </w:rPr>
        <w:t xml:space="preserve">following </w:t>
      </w:r>
      <w:r w:rsidRPr="00E87CA9">
        <w:rPr>
          <w:rFonts w:cstheme="minorHAnsi"/>
          <w:noProof/>
          <w:sz w:val="24"/>
          <w:szCs w:val="24"/>
        </w:rPr>
        <w:t>format:</w:t>
      </w:r>
      <w:r w:rsidRPr="00E87CA9">
        <w:rPr>
          <w:rFonts w:cstheme="minorHAnsi"/>
          <w:noProof/>
          <w:sz w:val="24"/>
          <w:szCs w:val="24"/>
        </w:rPr>
        <w:br/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66FD985E" w14:textId="77777777" w:rsidR="00F712E8" w:rsidRPr="00E87CA9" w:rsidRDefault="00F712E8" w:rsidP="00F712E8">
      <w:pPr>
        <w:pStyle w:val="3"/>
        <w:rPr>
          <w:rFonts w:cstheme="minorHAnsi"/>
          <w:noProof/>
        </w:rPr>
      </w:pPr>
      <w:r w:rsidRPr="00E87CA9">
        <w:rPr>
          <w:rFonts w:cstheme="minorHAnsi"/>
          <w:noProof/>
        </w:rPr>
        <w:t>Screenshots:</w:t>
      </w:r>
    </w:p>
    <w:p w14:paraId="29CB4237" w14:textId="77777777" w:rsidR="00F712E8" w:rsidRPr="00E87CA9" w:rsidRDefault="00023FE0" w:rsidP="00E215D9">
      <w:pPr>
        <w:rPr>
          <w:rFonts w:cstheme="minorHAnsi"/>
          <w:noProof/>
        </w:rPr>
      </w:pPr>
      <w:r w:rsidRPr="00E87CA9">
        <w:rPr>
          <w:rFonts w:cstheme="minorHAnsi"/>
          <w:noProof/>
          <w:lang w:val="bg-BG" w:eastAsia="bg-BG"/>
        </w:rPr>
        <w:drawing>
          <wp:inline distT="0" distB="0" distL="0" distR="0" wp14:anchorId="4BB6A311" wp14:editId="389A8EDB">
            <wp:extent cx="4427220" cy="2032825"/>
            <wp:effectExtent l="19050" t="19050" r="11430" b="247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35BD4" w14:textId="42B582BA" w:rsidR="00075EC5" w:rsidRPr="00E87CA9" w:rsidRDefault="00023FE0" w:rsidP="00F712E8">
      <w:pPr>
        <w:rPr>
          <w:rFonts w:cstheme="minorHAnsi"/>
          <w:noProof/>
        </w:rPr>
      </w:pPr>
      <w:r w:rsidRPr="00E87CA9">
        <w:rPr>
          <w:rFonts w:cstheme="minorHAnsi"/>
          <w:noProof/>
          <w:lang w:val="bg-BG" w:eastAsia="bg-BG"/>
        </w:rPr>
        <w:drawing>
          <wp:inline distT="0" distB="0" distL="0" distR="0" wp14:anchorId="1C672C92" wp14:editId="3D259BAE">
            <wp:extent cx="5972810" cy="1012190"/>
            <wp:effectExtent l="19050" t="19050" r="279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5EC5" w:rsidRPr="00E87CA9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C10CF" w14:textId="77777777" w:rsidR="00A13490" w:rsidRDefault="00A13490" w:rsidP="003345E1">
      <w:pPr>
        <w:spacing w:before="0" w:after="0" w:line="240" w:lineRule="auto"/>
      </w:pPr>
      <w:r>
        <w:separator/>
      </w:r>
    </w:p>
  </w:endnote>
  <w:endnote w:type="continuationSeparator" w:id="0">
    <w:p w14:paraId="72149BD3" w14:textId="77777777" w:rsidR="00A13490" w:rsidRDefault="00A13490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E1AE9" w14:textId="77777777" w:rsidR="006E4403" w:rsidRPr="00AC77AD" w:rsidRDefault="006E4403" w:rsidP="006E4403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A61BB86" wp14:editId="7263EC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E7D8EBB" wp14:editId="31D9A32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55F04F" wp14:editId="4CF0BC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BBE8A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8D7D3C" wp14:editId="310A41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E75441" w14:textId="77777777" w:rsidR="006E4403" w:rsidRPr="008C2B83" w:rsidRDefault="006E4403" w:rsidP="006E440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2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2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7E75441" w14:textId="77777777" w:rsidR="006E4403" w:rsidRPr="008C2B83" w:rsidRDefault="006E4403" w:rsidP="006E440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2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12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729DFB" wp14:editId="552389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A7823E" w14:textId="77777777" w:rsidR="006E4403" w:rsidRDefault="006E4403" w:rsidP="006E440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729DF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3A7823E" w14:textId="77777777" w:rsidR="006E4403" w:rsidRDefault="006E4403" w:rsidP="006E440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4F0834" wp14:editId="25FA8C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C44398" w14:textId="77777777" w:rsidR="006E4403" w:rsidRDefault="006E4403" w:rsidP="006E440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61F5BD" w14:textId="77777777" w:rsidR="006E4403" w:rsidRDefault="006E4403" w:rsidP="006E440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2159C" wp14:editId="3C03C78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0984CA" wp14:editId="20382C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0372C" wp14:editId="3CF159D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116D0C" wp14:editId="41911F3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66F06B" wp14:editId="4322339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2892B" wp14:editId="51F4F18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E225F3" wp14:editId="4AD6C2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F75A2A" wp14:editId="4B4AC5A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CE9E4" wp14:editId="4EF583FA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4F7D8" wp14:editId="7434F42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4F083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DC44398" w14:textId="77777777" w:rsidR="006E4403" w:rsidRDefault="006E4403" w:rsidP="006E440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61F5BD" w14:textId="77777777" w:rsidR="006E4403" w:rsidRDefault="006E4403" w:rsidP="006E440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2159C" wp14:editId="3C03C78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984CA" wp14:editId="20382C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0372C" wp14:editId="3CF159D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116D0C" wp14:editId="41911F3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66F06B" wp14:editId="4322339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2892B" wp14:editId="51F4F18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E225F3" wp14:editId="4AD6C2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F75A2A" wp14:editId="4B4AC5A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CE9E4" wp14:editId="4EF583FA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4F7D8" wp14:editId="7434F42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B59C7" w14:textId="77777777" w:rsidR="006E4403" w:rsidRDefault="006E44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73D54" w14:textId="77777777" w:rsidR="00A13490" w:rsidRDefault="00A13490" w:rsidP="003345E1">
      <w:pPr>
        <w:spacing w:before="0" w:after="0" w:line="240" w:lineRule="auto"/>
      </w:pPr>
      <w:r>
        <w:separator/>
      </w:r>
    </w:p>
  </w:footnote>
  <w:footnote w:type="continuationSeparator" w:id="0">
    <w:p w14:paraId="30524C1E" w14:textId="77777777" w:rsidR="00A13490" w:rsidRDefault="00A13490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4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07349"/>
    <w:rsid w:val="0001391F"/>
    <w:rsid w:val="00023FE0"/>
    <w:rsid w:val="00033091"/>
    <w:rsid w:val="00035E78"/>
    <w:rsid w:val="000502CF"/>
    <w:rsid w:val="00065F48"/>
    <w:rsid w:val="00075EC5"/>
    <w:rsid w:val="00093734"/>
    <w:rsid w:val="00097229"/>
    <w:rsid w:val="00100C99"/>
    <w:rsid w:val="00111ED3"/>
    <w:rsid w:val="00177CE0"/>
    <w:rsid w:val="00183973"/>
    <w:rsid w:val="0022127C"/>
    <w:rsid w:val="00243AAC"/>
    <w:rsid w:val="002A2373"/>
    <w:rsid w:val="00325506"/>
    <w:rsid w:val="003345E1"/>
    <w:rsid w:val="003473F3"/>
    <w:rsid w:val="00386950"/>
    <w:rsid w:val="003C120D"/>
    <w:rsid w:val="003C70C1"/>
    <w:rsid w:val="003F099D"/>
    <w:rsid w:val="00410834"/>
    <w:rsid w:val="00446ADD"/>
    <w:rsid w:val="00451F1E"/>
    <w:rsid w:val="00472D60"/>
    <w:rsid w:val="00473C0C"/>
    <w:rsid w:val="004D3219"/>
    <w:rsid w:val="00532D71"/>
    <w:rsid w:val="00556396"/>
    <w:rsid w:val="0056647C"/>
    <w:rsid w:val="005A0AA4"/>
    <w:rsid w:val="00640334"/>
    <w:rsid w:val="0067234F"/>
    <w:rsid w:val="00691CF6"/>
    <w:rsid w:val="006945EA"/>
    <w:rsid w:val="006A1F39"/>
    <w:rsid w:val="006E4403"/>
    <w:rsid w:val="0074581E"/>
    <w:rsid w:val="00762AA7"/>
    <w:rsid w:val="0076715B"/>
    <w:rsid w:val="00786D10"/>
    <w:rsid w:val="007E52FE"/>
    <w:rsid w:val="007E5CBF"/>
    <w:rsid w:val="00823317"/>
    <w:rsid w:val="008714F4"/>
    <w:rsid w:val="00895152"/>
    <w:rsid w:val="008A22B6"/>
    <w:rsid w:val="008C2641"/>
    <w:rsid w:val="008D4E53"/>
    <w:rsid w:val="00912FE2"/>
    <w:rsid w:val="00913F83"/>
    <w:rsid w:val="00914578"/>
    <w:rsid w:val="0097261B"/>
    <w:rsid w:val="009801CC"/>
    <w:rsid w:val="009B40FE"/>
    <w:rsid w:val="00A13490"/>
    <w:rsid w:val="00A26035"/>
    <w:rsid w:val="00A45D2D"/>
    <w:rsid w:val="00A47024"/>
    <w:rsid w:val="00A50367"/>
    <w:rsid w:val="00A67AF1"/>
    <w:rsid w:val="00AE03FB"/>
    <w:rsid w:val="00B126A2"/>
    <w:rsid w:val="00B144D2"/>
    <w:rsid w:val="00B437D8"/>
    <w:rsid w:val="00B5106C"/>
    <w:rsid w:val="00B565E7"/>
    <w:rsid w:val="00B75FDA"/>
    <w:rsid w:val="00B8345F"/>
    <w:rsid w:val="00B94535"/>
    <w:rsid w:val="00BA4889"/>
    <w:rsid w:val="00BB58E0"/>
    <w:rsid w:val="00BF3215"/>
    <w:rsid w:val="00C24154"/>
    <w:rsid w:val="00C42CE8"/>
    <w:rsid w:val="00C66B7F"/>
    <w:rsid w:val="00C91977"/>
    <w:rsid w:val="00CD169E"/>
    <w:rsid w:val="00D376A1"/>
    <w:rsid w:val="00D54206"/>
    <w:rsid w:val="00D71E6A"/>
    <w:rsid w:val="00D805A8"/>
    <w:rsid w:val="00D85389"/>
    <w:rsid w:val="00DF4130"/>
    <w:rsid w:val="00E0351D"/>
    <w:rsid w:val="00E17903"/>
    <w:rsid w:val="00E214CD"/>
    <w:rsid w:val="00E215D9"/>
    <w:rsid w:val="00E37E64"/>
    <w:rsid w:val="00E64284"/>
    <w:rsid w:val="00E7609D"/>
    <w:rsid w:val="00E771E3"/>
    <w:rsid w:val="00E87CA9"/>
    <w:rsid w:val="00EA534B"/>
    <w:rsid w:val="00EC2A19"/>
    <w:rsid w:val="00F05481"/>
    <w:rsid w:val="00F712E8"/>
    <w:rsid w:val="00F91227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75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243A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3A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3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3A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A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43AA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43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243AA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43AAC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243AAC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43AAC"/>
  </w:style>
  <w:style w:type="paragraph" w:styleId="a5">
    <w:name w:val="footer"/>
    <w:basedOn w:val="a"/>
    <w:link w:val="a6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43AAC"/>
  </w:style>
  <w:style w:type="paragraph" w:styleId="a7">
    <w:name w:val="Balloon Text"/>
    <w:basedOn w:val="a"/>
    <w:link w:val="a8"/>
    <w:uiPriority w:val="99"/>
    <w:semiHidden/>
    <w:unhideWhenUsed/>
    <w:rsid w:val="0024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243AA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43AA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4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243AAC"/>
    <w:rPr>
      <w:b/>
      <w:bCs/>
    </w:rPr>
  </w:style>
  <w:style w:type="paragraph" w:styleId="ac">
    <w:name w:val="List Paragraph"/>
    <w:basedOn w:val="a"/>
    <w:link w:val="ad"/>
    <w:uiPriority w:val="34"/>
    <w:qFormat/>
    <w:rsid w:val="00243AAC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243AAC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243AA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43AAC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243AAC"/>
  </w:style>
  <w:style w:type="table" w:customStyle="1" w:styleId="TableGrid1">
    <w:name w:val="Table Grid1"/>
    <w:basedOn w:val="a1"/>
    <w:next w:val="af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243A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243AAC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F32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243A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3A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3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3A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A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43AA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43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243AA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43AAC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243AAC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43AAC"/>
  </w:style>
  <w:style w:type="paragraph" w:styleId="a5">
    <w:name w:val="footer"/>
    <w:basedOn w:val="a"/>
    <w:link w:val="a6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43AAC"/>
  </w:style>
  <w:style w:type="paragraph" w:styleId="a7">
    <w:name w:val="Balloon Text"/>
    <w:basedOn w:val="a"/>
    <w:link w:val="a8"/>
    <w:uiPriority w:val="99"/>
    <w:semiHidden/>
    <w:unhideWhenUsed/>
    <w:rsid w:val="0024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243AA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43AAC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4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243AAC"/>
    <w:rPr>
      <w:b/>
      <w:bCs/>
    </w:rPr>
  </w:style>
  <w:style w:type="paragraph" w:styleId="ac">
    <w:name w:val="List Paragraph"/>
    <w:basedOn w:val="a"/>
    <w:link w:val="ad"/>
    <w:uiPriority w:val="34"/>
    <w:qFormat/>
    <w:rsid w:val="00243AAC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243AAC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243AA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43AAC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243AAC"/>
  </w:style>
  <w:style w:type="table" w:customStyle="1" w:styleId="TableGrid1">
    <w:name w:val="Table Grid1"/>
    <w:basedOn w:val="a1"/>
    <w:next w:val="af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243A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243AAC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F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7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3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 and Promises</vt:lpstr>
      <vt:lpstr>Asynchronous Programming and Promises</vt:lpstr>
    </vt:vector>
  </TitlesOfParts>
  <Manager>Alen Paunov</Manager>
  <Company>Software University (SoftUni)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Plamenski6</cp:lastModifiedBy>
  <cp:revision>2</cp:revision>
  <dcterms:created xsi:type="dcterms:W3CDTF">2020-04-30T08:28:00Z</dcterms:created>
  <dcterms:modified xsi:type="dcterms:W3CDTF">2020-04-30T08:28:00Z</dcterms:modified>
  <cp:category>computer programming, programming</cp:category>
</cp:coreProperties>
</file>